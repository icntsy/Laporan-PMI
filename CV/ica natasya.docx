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345B1C" w:rsidP="00913946">
            <w:pPr>
              <w:pStyle w:val="Title"/>
            </w:pPr>
            <w:r>
              <w:t>ica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natasya</w:t>
            </w:r>
          </w:p>
          <w:p w:rsidR="00692703" w:rsidRPr="00CF1A49" w:rsidRDefault="00345B1C" w:rsidP="00913946">
            <w:pPr>
              <w:pStyle w:val="ContactInfo"/>
              <w:contextualSpacing w:val="0"/>
            </w:pPr>
            <w:r>
              <w:t>Weru Cirebon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B958D4546EE464C9B1A462BA97D723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 xml:space="preserve"> +62 895333322573</w:t>
            </w:r>
          </w:p>
          <w:p w:rsidR="00692703" w:rsidRPr="00CF1A49" w:rsidRDefault="00F67144" w:rsidP="00345B1C">
            <w:pPr>
              <w:pStyle w:val="ContactInfoEmphasis"/>
              <w:contextualSpacing w:val="0"/>
            </w:pPr>
            <w:r>
              <w:t>i</w:t>
            </w:r>
            <w:r w:rsidR="00345B1C">
              <w:t>canatasya</w:t>
            </w:r>
            <w:r>
              <w:t>72</w:t>
            </w:r>
            <w:r w:rsidR="00345B1C">
              <w:t>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345B1C" w:rsidP="00C615E2">
            <w:pPr>
              <w:contextualSpacing w:val="0"/>
              <w:jc w:val="both"/>
            </w:pPr>
            <w:r>
              <w:t xml:space="preserve">Saya seorang </w:t>
            </w:r>
            <w:r w:rsidR="00822A89">
              <w:t xml:space="preserve">pekerja keras, menyukai hal baru dan mudah dalam beradaptasi dengan lingkungan yang baru. Jujur, </w:t>
            </w:r>
            <w:r w:rsidR="00604339">
              <w:t xml:space="preserve">disiplin, dan bertanggung jawab </w:t>
            </w:r>
            <w:r w:rsidR="00822A89">
              <w:t>adalah</w:t>
            </w:r>
            <w:r w:rsidR="00604339">
              <w:t xml:space="preserve"> </w:t>
            </w:r>
            <w:r w:rsidR="00C615E2">
              <w:t xml:space="preserve">prinsip utama saya. Saya aktif dalam beberapa organisasi yang berada di kampus. Memiliki banyak minat pada pengembangan aplikasi berbasis website baik dari sisi Front-End atau Back-End. </w:t>
            </w:r>
          </w:p>
        </w:tc>
      </w:tr>
    </w:tbl>
    <w:p w:rsidR="004E01EB" w:rsidRPr="00CF1A49" w:rsidRDefault="00822A89" w:rsidP="004E01EB">
      <w:pPr>
        <w:pStyle w:val="Heading1"/>
      </w:pPr>
      <w:r>
        <w:t>pengalaman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:rsidTr="00F034A7">
        <w:tc>
          <w:tcPr>
            <w:tcW w:w="9290" w:type="dxa"/>
            <w:tcMar>
              <w:top w:w="216" w:type="dxa"/>
            </w:tcMar>
          </w:tcPr>
          <w:p w:rsidR="00F61DF9" w:rsidRPr="00CF1A49" w:rsidRDefault="00822A89" w:rsidP="00F61DF9">
            <w:pPr>
              <w:pStyle w:val="Heading3"/>
              <w:contextualSpacing w:val="0"/>
              <w:outlineLvl w:val="2"/>
            </w:pPr>
            <w:r>
              <w:t xml:space="preserve">2022 </w:t>
            </w:r>
          </w:p>
          <w:p w:rsidR="00F61DF9" w:rsidRPr="00822A89" w:rsidRDefault="00822A89" w:rsidP="00F61DF9">
            <w:pPr>
              <w:pStyle w:val="Heading2"/>
              <w:contextualSpacing w:val="0"/>
              <w:outlineLvl w:val="1"/>
              <w:rPr>
                <w:sz w:val="24"/>
              </w:rPr>
            </w:pPr>
            <w:r w:rsidRPr="00822A89">
              <w:rPr>
                <w:sz w:val="24"/>
              </w:rPr>
              <w:t>Politeknik negeri indramayu</w:t>
            </w:r>
          </w:p>
          <w:p w:rsidR="00F61DF9" w:rsidRDefault="00557C40" w:rsidP="00BF4F26">
            <w:pPr>
              <w:jc w:val="both"/>
            </w:pPr>
            <w:r>
              <w:t>Membuat Pekan Kreativitas Mahasiswa Yang Berjudul Perancangan Penjadwalan Proses Produksi Industri Tahu Menggunakan Program Visual Basic.</w:t>
            </w:r>
          </w:p>
          <w:p w:rsidR="00CD0DFF" w:rsidRDefault="00CD0DFF" w:rsidP="00BF4F26">
            <w:pPr>
              <w:jc w:val="both"/>
            </w:pPr>
          </w:p>
          <w:p w:rsidR="00CD0DFF" w:rsidRPr="00CF1A49" w:rsidRDefault="00CD0DFF" w:rsidP="00CD0DFF">
            <w:pPr>
              <w:pStyle w:val="Heading3"/>
              <w:contextualSpacing w:val="0"/>
              <w:outlineLvl w:val="2"/>
            </w:pPr>
            <w:r>
              <w:t xml:space="preserve">2021 </w:t>
            </w:r>
          </w:p>
          <w:p w:rsidR="00CD0DFF" w:rsidRPr="00822A89" w:rsidRDefault="00053D8B" w:rsidP="00CD0DFF">
            <w:pPr>
              <w:pStyle w:val="Heading2"/>
              <w:contextualSpacing w:val="0"/>
              <w:outlineLvl w:val="1"/>
              <w:rPr>
                <w:sz w:val="24"/>
              </w:rPr>
            </w:pPr>
            <w:r>
              <w:rPr>
                <w:sz w:val="24"/>
              </w:rPr>
              <w:t>proJECT I (APLIKASI CETAKIN)</w:t>
            </w:r>
          </w:p>
          <w:p w:rsidR="00CD0DFF" w:rsidRDefault="00F034A7" w:rsidP="00CD0DFF">
            <w:pPr>
              <w:jc w:val="both"/>
            </w:pPr>
            <w:r>
              <w:t xml:space="preserve">Tujuan pembuatan aplikasi </w:t>
            </w:r>
            <w:r w:rsidRPr="00F034A7">
              <w:rPr>
                <w:lang w:val="id-ID"/>
              </w:rPr>
              <w:t>untuk membuat suatu sistem pemesanan jasa percetakan secara online</w:t>
            </w:r>
            <w:r>
              <w:t>.</w:t>
            </w:r>
            <w:r w:rsidR="00CD0DFF">
              <w:t xml:space="preserve"> </w:t>
            </w:r>
          </w:p>
          <w:p w:rsidR="00CD0DFF" w:rsidRDefault="00CD0DFF" w:rsidP="00CD0DFF">
            <w:pPr>
              <w:jc w:val="both"/>
            </w:pPr>
          </w:p>
          <w:p w:rsidR="00CD0DFF" w:rsidRPr="00CF1A49" w:rsidRDefault="003C5B5A" w:rsidP="00CD0DFF">
            <w:pPr>
              <w:pStyle w:val="Heading3"/>
              <w:contextualSpacing w:val="0"/>
              <w:outlineLvl w:val="2"/>
            </w:pPr>
            <w:r>
              <w:t>2021</w:t>
            </w:r>
            <w:r w:rsidR="00CD0DFF">
              <w:t xml:space="preserve"> </w:t>
            </w:r>
          </w:p>
          <w:p w:rsidR="00CD0DFF" w:rsidRPr="00822A89" w:rsidRDefault="00053D8B" w:rsidP="00CD0DFF">
            <w:pPr>
              <w:pStyle w:val="Heading2"/>
              <w:contextualSpacing w:val="0"/>
              <w:outlineLvl w:val="1"/>
              <w:rPr>
                <w:sz w:val="24"/>
              </w:rPr>
            </w:pPr>
            <w:r>
              <w:rPr>
                <w:sz w:val="24"/>
              </w:rPr>
              <w:t>PROJECT II (APLIKASI PENGAJUAN PEMBUATAN SURAT DESA DERMAYU)</w:t>
            </w:r>
          </w:p>
          <w:p w:rsidR="00CD0DFF" w:rsidRDefault="00F034A7" w:rsidP="00CD0DFF">
            <w:pPr>
              <w:jc w:val="both"/>
            </w:pPr>
            <w:r>
              <w:t>Tujuan</w:t>
            </w:r>
            <w:r w:rsidR="00665671">
              <w:t xml:space="preserve"> </w:t>
            </w:r>
            <w:r w:rsidR="00053D8B">
              <w:t>pembuatan aplikasi untuk memberikan informasi tentang pengajuan pembuatan surat secara online.</w:t>
            </w:r>
          </w:p>
        </w:tc>
      </w:tr>
    </w:tbl>
    <w:p w:rsidR="00DA59AA" w:rsidRPr="00CF1A49" w:rsidRDefault="00AC4A18" w:rsidP="0097790C">
      <w:pPr>
        <w:pStyle w:val="Heading1"/>
      </w:pPr>
      <w:r>
        <w:t>pendidikan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AC4A18" w:rsidP="001D0BF1">
            <w:pPr>
              <w:pStyle w:val="Heading3"/>
              <w:contextualSpacing w:val="0"/>
              <w:outlineLvl w:val="2"/>
            </w:pPr>
            <w:r>
              <w:t>2017-2020</w:t>
            </w:r>
            <w:r w:rsidR="001D0BF1" w:rsidRPr="00CF1A49">
              <w:t xml:space="preserve"> </w:t>
            </w:r>
          </w:p>
          <w:p w:rsidR="00F034A7" w:rsidRDefault="00AC4A18" w:rsidP="00053D8B">
            <w:pPr>
              <w:pStyle w:val="Heading2"/>
              <w:contextualSpacing w:val="0"/>
              <w:outlineLvl w:val="1"/>
            </w:pPr>
            <w:r>
              <w:t>mATEMATIKA DAN ILMU PENGETAHUAN ALAM</w:t>
            </w:r>
            <w:r w:rsidR="00865966">
              <w:t xml:space="preserve"> </w:t>
            </w:r>
            <w:r>
              <w:t>(MIPA)</w:t>
            </w:r>
            <w:r w:rsidR="00CD0DFF">
              <w:t xml:space="preserve"> </w:t>
            </w:r>
          </w:p>
          <w:p w:rsidR="007538DC" w:rsidRPr="00CF1A49" w:rsidRDefault="00053D8B" w:rsidP="00053D8B">
            <w:pPr>
              <w:pStyle w:val="Heading2"/>
              <w:contextualSpacing w:val="0"/>
              <w:outlineLvl w:val="1"/>
            </w:pPr>
            <w:r>
              <w:rPr>
                <w:b w:val="0"/>
                <w:color w:val="595959" w:themeColor="text1" w:themeTint="A6"/>
              </w:rPr>
              <w:t>MAN 1 CIREBON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AC4A18" w:rsidP="00F61DF9">
            <w:pPr>
              <w:pStyle w:val="Heading3"/>
              <w:contextualSpacing w:val="0"/>
              <w:outlineLvl w:val="2"/>
            </w:pPr>
            <w:r>
              <w:t>2020-SEKARANG</w:t>
            </w:r>
            <w:r w:rsidR="00F61DF9" w:rsidRPr="00CF1A49">
              <w:t xml:space="preserve"> </w:t>
            </w:r>
          </w:p>
          <w:p w:rsidR="00F034A7" w:rsidRDefault="00AC4A18" w:rsidP="00CD0DFF">
            <w:pPr>
              <w:pStyle w:val="Heading2"/>
              <w:contextualSpacing w:val="0"/>
              <w:outlineLvl w:val="1"/>
            </w:pPr>
            <w:r>
              <w:t>TEKNIK INFORMATIKA</w:t>
            </w:r>
            <w:r w:rsidR="00CD0DFF">
              <w:t xml:space="preserve"> </w:t>
            </w:r>
          </w:p>
          <w:p w:rsidR="00F61DF9" w:rsidRDefault="00AC4A18" w:rsidP="00CD0DFF">
            <w:pPr>
              <w:pStyle w:val="Heading2"/>
              <w:contextualSpacing w:val="0"/>
              <w:outlineLvl w:val="1"/>
            </w:pPr>
            <w:r w:rsidRPr="00053D8B">
              <w:rPr>
                <w:b w:val="0"/>
                <w:color w:val="595959" w:themeColor="text1" w:themeTint="A6"/>
              </w:rPr>
              <w:t>POLITEKNIK NEGERI INDRAMAYU</w:t>
            </w:r>
          </w:p>
        </w:tc>
      </w:tr>
    </w:tbl>
    <w:p w:rsidR="00486277" w:rsidRPr="00CF1A49" w:rsidRDefault="00EC0305" w:rsidP="00486277">
      <w:pPr>
        <w:pStyle w:val="Heading1"/>
      </w:pPr>
      <w:r>
        <w:t>KEMAMPUAN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EC0305" w:rsidP="006E1507">
            <w:pPr>
              <w:pStyle w:val="ListBullet"/>
              <w:contextualSpacing w:val="0"/>
            </w:pPr>
            <w:r>
              <w:t>GITHUB</w:t>
            </w:r>
          </w:p>
          <w:p w:rsidR="001F4E6D" w:rsidRDefault="00EC0305" w:rsidP="00EC0305">
            <w:pPr>
              <w:pStyle w:val="ListBullet"/>
              <w:contextualSpacing w:val="0"/>
            </w:pPr>
            <w:r>
              <w:t>FRAMEWORK LARAVEL</w:t>
            </w:r>
          </w:p>
          <w:p w:rsidR="00CD0DFF" w:rsidRPr="006E1507" w:rsidRDefault="00CD0DFF" w:rsidP="00EC0305">
            <w:pPr>
              <w:pStyle w:val="ListBullet"/>
              <w:contextualSpacing w:val="0"/>
            </w:pPr>
            <w:r>
              <w:t>FIGMA</w:t>
            </w:r>
            <w:bookmarkStart w:id="0" w:name="_GoBack"/>
            <w:bookmarkEnd w:id="0"/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EC0305" w:rsidP="006E1507">
            <w:pPr>
              <w:pStyle w:val="ListBullet"/>
              <w:contextualSpacing w:val="0"/>
            </w:pPr>
            <w:r>
              <w:t>FRAMEWORK FLUTTER</w:t>
            </w:r>
          </w:p>
          <w:p w:rsidR="001E3120" w:rsidRPr="006E1507" w:rsidRDefault="00EC0305" w:rsidP="006E1507">
            <w:pPr>
              <w:pStyle w:val="ListBullet"/>
              <w:contextualSpacing w:val="0"/>
            </w:pPr>
            <w:r>
              <w:t>HTML</w:t>
            </w:r>
          </w:p>
          <w:p w:rsidR="001E3120" w:rsidRPr="006E1507" w:rsidRDefault="00EC0305" w:rsidP="00EC0305">
            <w:pPr>
              <w:pStyle w:val="ListBullet"/>
              <w:contextualSpacing w:val="0"/>
            </w:pPr>
            <w:r>
              <w:t>CSS</w:t>
            </w:r>
          </w:p>
        </w:tc>
      </w:tr>
    </w:tbl>
    <w:p w:rsidR="00B51D1B" w:rsidRPr="006E1507" w:rsidRDefault="00B51D1B" w:rsidP="00053D8B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1AB" w:rsidRDefault="00FE41AB" w:rsidP="0068194B">
      <w:r>
        <w:separator/>
      </w:r>
    </w:p>
    <w:p w:rsidR="00FE41AB" w:rsidRDefault="00FE41AB"/>
    <w:p w:rsidR="00FE41AB" w:rsidRDefault="00FE41AB"/>
  </w:endnote>
  <w:endnote w:type="continuationSeparator" w:id="0">
    <w:p w:rsidR="00FE41AB" w:rsidRDefault="00FE41AB" w:rsidP="0068194B">
      <w:r>
        <w:continuationSeparator/>
      </w:r>
    </w:p>
    <w:p w:rsidR="00FE41AB" w:rsidRDefault="00FE41AB"/>
    <w:p w:rsidR="00FE41AB" w:rsidRDefault="00FE41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E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1AB" w:rsidRDefault="00FE41AB" w:rsidP="0068194B">
      <w:r>
        <w:separator/>
      </w:r>
    </w:p>
    <w:p w:rsidR="00FE41AB" w:rsidRDefault="00FE41AB"/>
    <w:p w:rsidR="00FE41AB" w:rsidRDefault="00FE41AB"/>
  </w:footnote>
  <w:footnote w:type="continuationSeparator" w:id="0">
    <w:p w:rsidR="00FE41AB" w:rsidRDefault="00FE41AB" w:rsidP="0068194B">
      <w:r>
        <w:continuationSeparator/>
      </w:r>
    </w:p>
    <w:p w:rsidR="00FE41AB" w:rsidRDefault="00FE41AB"/>
    <w:p w:rsidR="00FE41AB" w:rsidRDefault="00FE41A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3B6510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168427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1C"/>
    <w:rsid w:val="000001EF"/>
    <w:rsid w:val="00007322"/>
    <w:rsid w:val="00007728"/>
    <w:rsid w:val="00024584"/>
    <w:rsid w:val="00024730"/>
    <w:rsid w:val="00053D8B"/>
    <w:rsid w:val="00055E95"/>
    <w:rsid w:val="0007021F"/>
    <w:rsid w:val="000B2BA5"/>
    <w:rsid w:val="000F2F8C"/>
    <w:rsid w:val="000F4F6B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5B1C"/>
    <w:rsid w:val="003544E1"/>
    <w:rsid w:val="00366398"/>
    <w:rsid w:val="003A0632"/>
    <w:rsid w:val="003A30E5"/>
    <w:rsid w:val="003A6ADF"/>
    <w:rsid w:val="003B5928"/>
    <w:rsid w:val="003C5B5A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C40"/>
    <w:rsid w:val="00566A35"/>
    <w:rsid w:val="0056701E"/>
    <w:rsid w:val="005740D7"/>
    <w:rsid w:val="005A0F26"/>
    <w:rsid w:val="005A1B10"/>
    <w:rsid w:val="005A6850"/>
    <w:rsid w:val="005B1B1B"/>
    <w:rsid w:val="005B7E80"/>
    <w:rsid w:val="005C5932"/>
    <w:rsid w:val="005D3CA7"/>
    <w:rsid w:val="005D4CC1"/>
    <w:rsid w:val="005F4B91"/>
    <w:rsid w:val="005F55D2"/>
    <w:rsid w:val="00604339"/>
    <w:rsid w:val="0062312F"/>
    <w:rsid w:val="00625F2C"/>
    <w:rsid w:val="006618E9"/>
    <w:rsid w:val="00665671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4FC6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2A89"/>
    <w:rsid w:val="00834955"/>
    <w:rsid w:val="00855B59"/>
    <w:rsid w:val="00860461"/>
    <w:rsid w:val="0086487C"/>
    <w:rsid w:val="00865966"/>
    <w:rsid w:val="00870B20"/>
    <w:rsid w:val="00876F6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2058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4A18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5AC5"/>
    <w:rsid w:val="00BA1546"/>
    <w:rsid w:val="00BB4E51"/>
    <w:rsid w:val="00BD431F"/>
    <w:rsid w:val="00BE423E"/>
    <w:rsid w:val="00BF4F26"/>
    <w:rsid w:val="00BF61AC"/>
    <w:rsid w:val="00C47FA6"/>
    <w:rsid w:val="00C57FC6"/>
    <w:rsid w:val="00C615E2"/>
    <w:rsid w:val="00C66A7D"/>
    <w:rsid w:val="00C779DA"/>
    <w:rsid w:val="00C814F7"/>
    <w:rsid w:val="00CA4B4D"/>
    <w:rsid w:val="00CB35C3"/>
    <w:rsid w:val="00CD0DFF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0F60"/>
    <w:rsid w:val="00EA5099"/>
    <w:rsid w:val="00EC0305"/>
    <w:rsid w:val="00EC1351"/>
    <w:rsid w:val="00EC4CBF"/>
    <w:rsid w:val="00EE2CA8"/>
    <w:rsid w:val="00EF17E8"/>
    <w:rsid w:val="00EF51D9"/>
    <w:rsid w:val="00F034A7"/>
    <w:rsid w:val="00F130DD"/>
    <w:rsid w:val="00F24884"/>
    <w:rsid w:val="00F476C4"/>
    <w:rsid w:val="00F61DF9"/>
    <w:rsid w:val="00F67144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41A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45603D-AF31-4895-9D90-69EBE9C4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958D4546EE464C9B1A462BA97D7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F2125-DDDE-4587-A644-768C0C787604}"/>
      </w:docPartPr>
      <w:docPartBody>
        <w:p w:rsidR="001A149D" w:rsidRDefault="002D0D67">
          <w:pPr>
            <w:pStyle w:val="FB958D4546EE464C9B1A462BA97D7235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67"/>
    <w:rsid w:val="001A149D"/>
    <w:rsid w:val="002547B1"/>
    <w:rsid w:val="002D0D67"/>
    <w:rsid w:val="003666D0"/>
    <w:rsid w:val="00B96763"/>
    <w:rsid w:val="00C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37A453FA340BFA80CC320BFF39F63">
    <w:name w:val="07837A453FA340BFA80CC320BFF39F6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A6798D7513C4478A53B072D90E8B133">
    <w:name w:val="CA6798D7513C4478A53B072D90E8B133"/>
  </w:style>
  <w:style w:type="paragraph" w:customStyle="1" w:styleId="47E4FEAF82414645A3B82D0C9F597E8C">
    <w:name w:val="47E4FEAF82414645A3B82D0C9F597E8C"/>
  </w:style>
  <w:style w:type="paragraph" w:customStyle="1" w:styleId="FB958D4546EE464C9B1A462BA97D7235">
    <w:name w:val="FB958D4546EE464C9B1A462BA97D7235"/>
  </w:style>
  <w:style w:type="paragraph" w:customStyle="1" w:styleId="61C7DF90D7294E5EA37DF7C3AAC3FF01">
    <w:name w:val="61C7DF90D7294E5EA37DF7C3AAC3FF01"/>
  </w:style>
  <w:style w:type="paragraph" w:customStyle="1" w:styleId="6C79A6F5B1D04A1D9F7EB919D8A50EA1">
    <w:name w:val="6C79A6F5B1D04A1D9F7EB919D8A50EA1"/>
  </w:style>
  <w:style w:type="paragraph" w:customStyle="1" w:styleId="16A3EFE26A5A4576928447F9849E6CE4">
    <w:name w:val="16A3EFE26A5A4576928447F9849E6CE4"/>
  </w:style>
  <w:style w:type="paragraph" w:customStyle="1" w:styleId="F755583CB10E4063A4E873AF04856DED">
    <w:name w:val="F755583CB10E4063A4E873AF04856DED"/>
  </w:style>
  <w:style w:type="paragraph" w:customStyle="1" w:styleId="93734CD043A243E38D7E4C653B252074">
    <w:name w:val="93734CD043A243E38D7E4C653B252074"/>
  </w:style>
  <w:style w:type="paragraph" w:customStyle="1" w:styleId="860966E2A00342DFA6A3616E8187CA25">
    <w:name w:val="860966E2A00342DFA6A3616E8187CA25"/>
  </w:style>
  <w:style w:type="paragraph" w:customStyle="1" w:styleId="97ACCC8D4DED49648F65D201C3732045">
    <w:name w:val="97ACCC8D4DED49648F65D201C3732045"/>
  </w:style>
  <w:style w:type="paragraph" w:customStyle="1" w:styleId="AF978E9C704C46909882344E74F73DA5">
    <w:name w:val="AF978E9C704C46909882344E74F73DA5"/>
  </w:style>
  <w:style w:type="paragraph" w:customStyle="1" w:styleId="54759920F3954928A3D303889733F813">
    <w:name w:val="54759920F3954928A3D303889733F813"/>
  </w:style>
  <w:style w:type="paragraph" w:customStyle="1" w:styleId="00184151D95A487693BD1F0D97048195">
    <w:name w:val="00184151D95A487693BD1F0D97048195"/>
  </w:style>
  <w:style w:type="paragraph" w:customStyle="1" w:styleId="3FB12A6BAE0148ACB04A05A5E51E0B41">
    <w:name w:val="3FB12A6BAE0148ACB04A05A5E51E0B4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4DB008297B647D29668E47922B42B1F">
    <w:name w:val="A4DB008297B647D29668E47922B42B1F"/>
  </w:style>
  <w:style w:type="paragraph" w:customStyle="1" w:styleId="23211B4899C74F378A283C6845CD2E46">
    <w:name w:val="23211B4899C74F378A283C6845CD2E46"/>
  </w:style>
  <w:style w:type="paragraph" w:customStyle="1" w:styleId="F73BBC866E81468AB3C90E99466684B5">
    <w:name w:val="F73BBC866E81468AB3C90E99466684B5"/>
  </w:style>
  <w:style w:type="paragraph" w:customStyle="1" w:styleId="60C98A6E37F64CDB9BD5E35A081FAA40">
    <w:name w:val="60C98A6E37F64CDB9BD5E35A081FAA40"/>
  </w:style>
  <w:style w:type="paragraph" w:customStyle="1" w:styleId="DC1812BE7BF543D6B56299527F61DDE0">
    <w:name w:val="DC1812BE7BF543D6B56299527F61DDE0"/>
  </w:style>
  <w:style w:type="paragraph" w:customStyle="1" w:styleId="A31C3C5523EF4AC7A0FE8976C9DB50E9">
    <w:name w:val="A31C3C5523EF4AC7A0FE8976C9DB50E9"/>
  </w:style>
  <w:style w:type="paragraph" w:customStyle="1" w:styleId="53765D65FEEE482FAB5C46F808C9C49C">
    <w:name w:val="53765D65FEEE482FAB5C46F808C9C49C"/>
  </w:style>
  <w:style w:type="paragraph" w:customStyle="1" w:styleId="9D21CEBE736042BB94A8EF3A96D2610F">
    <w:name w:val="9D21CEBE736042BB94A8EF3A96D2610F"/>
  </w:style>
  <w:style w:type="paragraph" w:customStyle="1" w:styleId="EB6A64D9532A43FB8B871829B0082B41">
    <w:name w:val="EB6A64D9532A43FB8B871829B0082B41"/>
  </w:style>
  <w:style w:type="paragraph" w:customStyle="1" w:styleId="55D7A309FD3645D7BD59D437FD22F2AE">
    <w:name w:val="55D7A309FD3645D7BD59D437FD22F2AE"/>
  </w:style>
  <w:style w:type="paragraph" w:customStyle="1" w:styleId="6D7E2AB7E8E54CFCA0FA64C6B2FAFDF6">
    <w:name w:val="6D7E2AB7E8E54CFCA0FA64C6B2FAFDF6"/>
  </w:style>
  <w:style w:type="paragraph" w:customStyle="1" w:styleId="74BAF391EF0345B783604A4D4A9B7501">
    <w:name w:val="74BAF391EF0345B783604A4D4A9B7501"/>
  </w:style>
  <w:style w:type="paragraph" w:customStyle="1" w:styleId="60AC005B489C4FA99C46DCEDD60D4727">
    <w:name w:val="60AC005B489C4FA99C46DCEDD60D4727"/>
  </w:style>
  <w:style w:type="paragraph" w:customStyle="1" w:styleId="FCCBE71C710541C48A652C6FD370FF3E">
    <w:name w:val="FCCBE71C710541C48A652C6FD370FF3E"/>
  </w:style>
  <w:style w:type="paragraph" w:customStyle="1" w:styleId="4191C9D6E8D341BE9E2D7E61720CBAC2">
    <w:name w:val="4191C9D6E8D341BE9E2D7E61720CBAC2"/>
  </w:style>
  <w:style w:type="paragraph" w:customStyle="1" w:styleId="9764DC4EBBD4429BA4F575198C2F46C0">
    <w:name w:val="9764DC4EBBD4429BA4F575198C2F46C0"/>
  </w:style>
  <w:style w:type="paragraph" w:customStyle="1" w:styleId="D099D15845DF43C3AB8858164A47AFAA">
    <w:name w:val="D099D15845DF43C3AB8858164A47AFAA"/>
  </w:style>
  <w:style w:type="paragraph" w:customStyle="1" w:styleId="0C86FD07393346F886B887414BD64DF9">
    <w:name w:val="0C86FD07393346F886B887414BD64DF9"/>
  </w:style>
  <w:style w:type="paragraph" w:customStyle="1" w:styleId="6C7290D1C3954738A11733800392079B">
    <w:name w:val="6C7290D1C3954738A11733800392079B"/>
  </w:style>
  <w:style w:type="paragraph" w:customStyle="1" w:styleId="C3927CF315E348F481F14E68BF1484A2">
    <w:name w:val="C3927CF315E348F481F14E68BF1484A2"/>
  </w:style>
  <w:style w:type="paragraph" w:customStyle="1" w:styleId="925A52C52D60418C95C8852B2D07455B">
    <w:name w:val="925A52C52D60418C95C8852B2D07455B"/>
  </w:style>
  <w:style w:type="paragraph" w:customStyle="1" w:styleId="291D688D4F8349EBA2E226FA37A6A57D">
    <w:name w:val="291D688D4F8349EBA2E226FA37A6A57D"/>
  </w:style>
  <w:style w:type="paragraph" w:customStyle="1" w:styleId="D7B1C7264FDB4CB89085CA7C4D387F24">
    <w:name w:val="D7B1C7264FDB4CB89085CA7C4D387F24"/>
  </w:style>
  <w:style w:type="paragraph" w:customStyle="1" w:styleId="BA756CF656224A079A046A1EB1674356">
    <w:name w:val="BA756CF656224A079A046A1EB1674356"/>
  </w:style>
  <w:style w:type="paragraph" w:customStyle="1" w:styleId="961DAFF69DD944018841D704A71BA094">
    <w:name w:val="961DAFF69DD944018841D704A71BA094"/>
  </w:style>
  <w:style w:type="paragraph" w:customStyle="1" w:styleId="27D0C718B5FF430AAAE5778B4B4ACAF4">
    <w:name w:val="27D0C718B5FF430AAAE5778B4B4AC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117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12</cp:revision>
  <dcterms:created xsi:type="dcterms:W3CDTF">2022-04-07T05:17:00Z</dcterms:created>
  <dcterms:modified xsi:type="dcterms:W3CDTF">2022-04-22T05:43:00Z</dcterms:modified>
  <cp:category/>
</cp:coreProperties>
</file>